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D6AA9" w14:textId="5D39CFE8" w:rsidR="00CF5C16" w:rsidRPr="00831D87" w:rsidRDefault="00F83464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  <w:r w:rsidRPr="00831D87">
        <w:rPr>
          <w:rFonts w:ascii="Helvetica Neue UltraLight" w:hAnsi="Helvetica Neue UltraLight"/>
          <w:noProof/>
          <w:color w:val="000000" w:themeColor="text1"/>
          <w:lang w:val="es-CO" w:eastAsia="es-CO"/>
        </w:rPr>
        <w:drawing>
          <wp:anchor distT="0" distB="0" distL="114300" distR="114300" simplePos="0" relativeHeight="251654656" behindDoc="1" locked="0" layoutInCell="1" allowOverlap="1" wp14:anchorId="15CFC6B3" wp14:editId="0D7520B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85100" cy="10074835"/>
            <wp:effectExtent l="0" t="0" r="6350" b="317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0" cy="100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1A1CC" w14:textId="4F2F4609" w:rsidR="00CF5C16" w:rsidRPr="00831D87" w:rsidRDefault="00F83464" w:rsidP="00F83464">
      <w:pPr>
        <w:pStyle w:val="FreeForm"/>
        <w:rPr>
          <w:rFonts w:ascii="Helvetica Neue UltraLight" w:hAnsi="Helvetica Neue UltraLight"/>
          <w:color w:val="FFFFFF"/>
          <w:sz w:val="76"/>
        </w:rPr>
      </w:pPr>
      <w:r>
        <w:rPr>
          <w:rFonts w:ascii="Helvetica Neue UltraLight" w:hAnsi="Helvetica Neue UltraLight"/>
          <w:color w:val="FFFFFF"/>
          <w:sz w:val="76"/>
        </w:rPr>
        <w:tab/>
      </w:r>
    </w:p>
    <w:p w14:paraId="3EF78C90" w14:textId="77777777" w:rsidR="00CF5C16" w:rsidRPr="00831D87" w:rsidRDefault="00CF5C16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</w:p>
    <w:p w14:paraId="558E2AC9" w14:textId="77777777" w:rsidR="00CF5C16" w:rsidRPr="00831D87" w:rsidRDefault="00CF5C16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</w:p>
    <w:p w14:paraId="76549B20" w14:textId="77777777" w:rsidR="00CF5C16" w:rsidRPr="00831D87" w:rsidRDefault="00CF5C16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</w:p>
    <w:p w14:paraId="41D00D66" w14:textId="77777777" w:rsidR="00CF5C16" w:rsidRPr="00831D87" w:rsidRDefault="00CF5C16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</w:p>
    <w:p w14:paraId="58723B40" w14:textId="4E444BAA" w:rsidR="00CF5C16" w:rsidRPr="00831D87" w:rsidRDefault="006E0A29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  <w:r w:rsidRPr="00831D87">
        <w:rPr>
          <w:rFonts w:ascii="Helvetica Neue UltraLight" w:hAnsi="Helvetica Neue UltraLight"/>
          <w:noProof/>
          <w:lang w:val="es-CO" w:eastAsia="es-CO"/>
        </w:rPr>
        <mc:AlternateContent>
          <mc:Choice Requires="wps">
            <w:drawing>
              <wp:anchor distT="152400" distB="152400" distL="152400" distR="152400" simplePos="0" relativeHeight="251655680" behindDoc="0" locked="0" layoutInCell="1" allowOverlap="1" wp14:anchorId="17E63D4B" wp14:editId="595E4015">
                <wp:simplePos x="0" y="0"/>
                <wp:positionH relativeFrom="page">
                  <wp:posOffset>361950</wp:posOffset>
                </wp:positionH>
                <wp:positionV relativeFrom="page">
                  <wp:posOffset>5248275</wp:posOffset>
                </wp:positionV>
                <wp:extent cx="6915150" cy="1997075"/>
                <wp:effectExtent l="0" t="0" r="0" b="3175"/>
                <wp:wrapSquare wrapText="bothSides"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5150" cy="199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5461B" w14:textId="63D9ACE6" w:rsidR="00527693" w:rsidRPr="00421932" w:rsidRDefault="00AB78E4" w:rsidP="006E0A29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</w:tabs>
                              <w:jc w:val="both"/>
                              <w:rPr>
                                <w:rFonts w:ascii="Helvetica Neue Light" w:hAnsi="Helvetica Neue Light"/>
                                <w:color w:val="FFFFFF"/>
                                <w:sz w:val="76"/>
                              </w:rPr>
                            </w:pPr>
                            <w:r>
                              <w:rPr>
                                <w:rFonts w:ascii="Helvetica Neue UltraLight" w:hAnsi="Helvetica Neue UltraLight"/>
                                <w:color w:val="FFFFFF"/>
                                <w:sz w:val="76"/>
                                <w:lang w:val="es-CO"/>
                              </w:rPr>
                              <w:t>Entrenamiento GIT y Github</w:t>
                            </w:r>
                            <w:r w:rsidR="00421932">
                              <w:rPr>
                                <w:rFonts w:ascii="Helvetica Neue UltraLight" w:hAnsi="Helvetica Neue UltraLight"/>
                                <w:color w:val="FFFFFF"/>
                                <w:sz w:val="7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63D4B" id="Rectángulo 4" o:spid="_x0000_s1026" style="position:absolute;margin-left:28.5pt;margin-top:413.25pt;width:544.5pt;height:157.2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" filled="f" stroked="f" strokeweight="1pt">
                <v:path arrowok="t"/>
                <v:textbox inset="0,0,0,0">
                  <w:txbxContent>
                    <w:p w14:paraId="7A05461B" w14:textId="63D9ACE6" w:rsidR="00527693" w:rsidRPr="00421932" w:rsidRDefault="00AB78E4" w:rsidP="006E0A29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</w:tabs>
                        <w:jc w:val="both"/>
                        <w:rPr>
                          <w:rFonts w:ascii="Helvetica Neue Light" w:hAnsi="Helvetica Neue Light"/>
                          <w:color w:val="FFFFFF"/>
                          <w:sz w:val="76"/>
                        </w:rPr>
                      </w:pPr>
                      <w:r>
                        <w:rPr>
                          <w:rFonts w:ascii="Helvetica Neue UltraLight" w:hAnsi="Helvetica Neue UltraLight"/>
                          <w:color w:val="FFFFFF"/>
                          <w:sz w:val="76"/>
                          <w:lang w:val="es-CO"/>
                        </w:rPr>
                        <w:t>Entrenamiento GIT y Github</w:t>
                      </w:r>
                      <w:r w:rsidR="00421932">
                        <w:rPr>
                          <w:rFonts w:ascii="Helvetica Neue UltraLight" w:hAnsi="Helvetica Neue UltraLight"/>
                          <w:color w:val="FFFFFF"/>
                          <w:sz w:val="76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D5AF1E8" w14:textId="5A782585" w:rsidR="00CF5C16" w:rsidRPr="00831D87" w:rsidRDefault="00CF5C16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</w:p>
    <w:p w14:paraId="1228C6C7" w14:textId="6407BE6B" w:rsidR="00CF5C16" w:rsidRPr="00831D87" w:rsidRDefault="00CF5C16" w:rsidP="00CF5C16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</w:tabs>
        <w:rPr>
          <w:rFonts w:ascii="Helvetica Neue UltraLight" w:hAnsi="Helvetica Neue UltraLight"/>
          <w:color w:val="FFFFFF"/>
          <w:sz w:val="76"/>
        </w:rPr>
      </w:pPr>
    </w:p>
    <w:p w14:paraId="2A894EB1" w14:textId="77777777" w:rsidR="00FA2F90" w:rsidRDefault="00FA2F90" w:rsidP="00F83464">
      <w:pPr>
        <w:pStyle w:val="Body"/>
        <w:tabs>
          <w:tab w:val="left" w:pos="8505"/>
        </w:tabs>
        <w:rPr>
          <w:rFonts w:ascii="Helvetica Neue UltraLight" w:eastAsiaTheme="majorEastAsia" w:hAnsi="Helvetica Neue UltraLight" w:cstheme="majorBidi"/>
          <w:noProof/>
          <w:color w:val="000000" w:themeColor="text1"/>
          <w:spacing w:val="5"/>
          <w:sz w:val="52"/>
          <w:szCs w:val="52"/>
          <w:lang w:val="es-ES" w:eastAsia="ja-JP"/>
        </w:rPr>
      </w:pPr>
    </w:p>
    <w:p w14:paraId="196CE466" w14:textId="1D192EB5" w:rsidR="7F4960D4" w:rsidRPr="00831D87" w:rsidRDefault="7F4960D4" w:rsidP="00756F89">
      <w:pPr>
        <w:jc w:val="right"/>
        <w:rPr>
          <w:rFonts w:ascii="Helvetica Neue UltraLight" w:hAnsi="Helvetica Neue UltraLight"/>
          <w:lang w:val="es-MX"/>
        </w:rPr>
      </w:pPr>
    </w:p>
    <w:p w14:paraId="223321D4" w14:textId="708D7A7C" w:rsidR="000A3E3F" w:rsidRDefault="000A3E3F" w:rsidP="00513ED4">
      <w:pPr>
        <w:pStyle w:val="Ttulo1"/>
        <w:rPr>
          <w:rFonts w:ascii="Arial" w:hAnsi="Arial" w:cs="Arial"/>
          <w:noProof/>
          <w:color w:val="0F253A"/>
          <w:lang w:val="es-ES"/>
        </w:rPr>
      </w:pPr>
      <w:bookmarkStart w:id="0" w:name="_Toc515008705"/>
      <w:bookmarkStart w:id="1" w:name="_Toc423537442"/>
    </w:p>
    <w:p w14:paraId="1E75AAD4" w14:textId="77777777" w:rsidR="00513ED4" w:rsidRDefault="00513ED4" w:rsidP="00513ED4">
      <w:pPr>
        <w:pStyle w:val="Ttulo1"/>
        <w:rPr>
          <w:rFonts w:ascii="Arial" w:hAnsi="Arial" w:cs="Arial"/>
          <w:noProof/>
          <w:color w:val="0F253A"/>
          <w:u w:val="single"/>
          <w:lang w:val="es-ES"/>
        </w:rPr>
      </w:pPr>
      <w:r>
        <w:rPr>
          <w:rFonts w:ascii="Arial" w:hAnsi="Arial" w:cs="Arial"/>
          <w:noProof/>
          <w:color w:val="0F253A"/>
          <w:lang w:val="es-ES"/>
        </w:rPr>
        <w:t>CONTROL DE CAMBIOS</w:t>
      </w:r>
      <w:bookmarkEnd w:id="0"/>
    </w:p>
    <w:p w14:paraId="23274EF3" w14:textId="77777777" w:rsidR="00513ED4" w:rsidRDefault="00513ED4" w:rsidP="00513ED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729"/>
        <w:gridCol w:w="2359"/>
        <w:gridCol w:w="2006"/>
      </w:tblGrid>
      <w:tr w:rsidR="00513ED4" w:rsidRPr="003C6EF7" w14:paraId="2C52FD1D" w14:textId="77777777" w:rsidTr="006935FE">
        <w:tc>
          <w:tcPr>
            <w:tcW w:w="3256" w:type="dxa"/>
            <w:shd w:val="clear" w:color="auto" w:fill="000000" w:themeFill="text1"/>
          </w:tcPr>
          <w:p w14:paraId="360C8224" w14:textId="77777777" w:rsidR="00513ED4" w:rsidRPr="003C6EF7" w:rsidRDefault="00513ED4" w:rsidP="006935FE">
            <w:pPr>
              <w:rPr>
                <w:b/>
                <w:sz w:val="24"/>
                <w:lang w:val="es-ES"/>
              </w:rPr>
            </w:pPr>
            <w:r w:rsidRPr="003C6EF7">
              <w:rPr>
                <w:b/>
                <w:sz w:val="24"/>
                <w:lang w:val="es-ES"/>
              </w:rPr>
              <w:t>Descripción</w:t>
            </w:r>
          </w:p>
        </w:tc>
        <w:tc>
          <w:tcPr>
            <w:tcW w:w="1729" w:type="dxa"/>
            <w:shd w:val="clear" w:color="auto" w:fill="000000" w:themeFill="text1"/>
          </w:tcPr>
          <w:p w14:paraId="18E96BF5" w14:textId="77777777" w:rsidR="00513ED4" w:rsidRPr="003C6EF7" w:rsidRDefault="00513ED4" w:rsidP="006935FE">
            <w:pPr>
              <w:rPr>
                <w:b/>
                <w:sz w:val="24"/>
                <w:lang w:val="es-ES"/>
              </w:rPr>
            </w:pPr>
            <w:r w:rsidRPr="003C6EF7">
              <w:rPr>
                <w:b/>
                <w:sz w:val="24"/>
                <w:lang w:val="es-ES"/>
              </w:rPr>
              <w:t>Fecha</w:t>
            </w:r>
          </w:p>
        </w:tc>
        <w:tc>
          <w:tcPr>
            <w:tcW w:w="2359" w:type="dxa"/>
            <w:shd w:val="clear" w:color="auto" w:fill="000000" w:themeFill="text1"/>
          </w:tcPr>
          <w:p w14:paraId="4DDF576A" w14:textId="77777777" w:rsidR="00513ED4" w:rsidRPr="003C6EF7" w:rsidRDefault="00513ED4" w:rsidP="006935FE">
            <w:pPr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Consultor</w:t>
            </w:r>
          </w:p>
        </w:tc>
        <w:tc>
          <w:tcPr>
            <w:tcW w:w="2006" w:type="dxa"/>
            <w:shd w:val="clear" w:color="auto" w:fill="000000" w:themeFill="text1"/>
          </w:tcPr>
          <w:p w14:paraId="0C296D4E" w14:textId="77777777" w:rsidR="00513ED4" w:rsidRPr="003C6EF7" w:rsidRDefault="00513ED4" w:rsidP="006935FE">
            <w:pPr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Versión</w:t>
            </w:r>
          </w:p>
        </w:tc>
      </w:tr>
      <w:tr w:rsidR="00513ED4" w14:paraId="1ED1CD32" w14:textId="77777777" w:rsidTr="006935FE">
        <w:tc>
          <w:tcPr>
            <w:tcW w:w="3256" w:type="dxa"/>
          </w:tcPr>
          <w:p w14:paraId="06C508B9" w14:textId="77777777" w:rsidR="00513ED4" w:rsidRDefault="00513ED4" w:rsidP="006935FE">
            <w:pPr>
              <w:rPr>
                <w:lang w:val="es-ES"/>
              </w:rPr>
            </w:pPr>
            <w:r>
              <w:rPr>
                <w:lang w:val="es-ES"/>
              </w:rPr>
              <w:t>Elaboración documento</w:t>
            </w:r>
          </w:p>
        </w:tc>
        <w:tc>
          <w:tcPr>
            <w:tcW w:w="1729" w:type="dxa"/>
          </w:tcPr>
          <w:p w14:paraId="4FEC43C0" w14:textId="2766CD06" w:rsidR="00513ED4" w:rsidRDefault="006E0A29" w:rsidP="006935FE">
            <w:pPr>
              <w:rPr>
                <w:lang w:val="es-ES"/>
              </w:rPr>
            </w:pPr>
            <w:r>
              <w:rPr>
                <w:lang w:val="es-ES"/>
              </w:rPr>
              <w:t>03/03</w:t>
            </w:r>
            <w:r w:rsidR="00513ED4">
              <w:rPr>
                <w:lang w:val="es-ES"/>
              </w:rPr>
              <w:t>/2018</w:t>
            </w:r>
          </w:p>
        </w:tc>
        <w:tc>
          <w:tcPr>
            <w:tcW w:w="2359" w:type="dxa"/>
          </w:tcPr>
          <w:p w14:paraId="35EFEC7A" w14:textId="77777777" w:rsidR="00513ED4" w:rsidRDefault="00513ED4" w:rsidP="006935FE">
            <w:pPr>
              <w:rPr>
                <w:lang w:val="es-ES"/>
              </w:rPr>
            </w:pPr>
            <w:r>
              <w:rPr>
                <w:lang w:val="es-ES"/>
              </w:rPr>
              <w:t>Jorge Polanco</w:t>
            </w:r>
          </w:p>
        </w:tc>
        <w:tc>
          <w:tcPr>
            <w:tcW w:w="2006" w:type="dxa"/>
          </w:tcPr>
          <w:p w14:paraId="504FC1FC" w14:textId="77777777" w:rsidR="00513ED4" w:rsidRDefault="00513ED4" w:rsidP="006935FE">
            <w:pPr>
              <w:rPr>
                <w:lang w:val="es-ES"/>
              </w:rPr>
            </w:pPr>
            <w:r>
              <w:rPr>
                <w:lang w:val="es-ES"/>
              </w:rPr>
              <w:t>V1.0</w:t>
            </w:r>
          </w:p>
        </w:tc>
      </w:tr>
    </w:tbl>
    <w:p w14:paraId="20EEE444" w14:textId="77777777" w:rsidR="00513ED4" w:rsidRDefault="00513ED4" w:rsidP="00513ED4">
      <w:pPr>
        <w:rPr>
          <w:lang w:val="es-ES"/>
        </w:rPr>
      </w:pPr>
    </w:p>
    <w:p w14:paraId="19CB11C6" w14:textId="0F40B12A" w:rsidR="00513ED4" w:rsidRDefault="00513ED4">
      <w:pPr>
        <w:rPr>
          <w:rFonts w:ascii="Arial" w:eastAsiaTheme="majorEastAsia" w:hAnsi="Arial" w:cs="Arial"/>
          <w:b/>
          <w:bCs/>
          <w:noProof/>
          <w:color w:val="0F253A"/>
          <w:sz w:val="28"/>
          <w:szCs w:val="28"/>
          <w:lang w:val="es-ES"/>
        </w:rPr>
      </w:pPr>
      <w:r>
        <w:rPr>
          <w:rFonts w:ascii="Arial" w:hAnsi="Arial" w:cs="Arial"/>
          <w:noProof/>
          <w:color w:val="0F253A"/>
          <w:lang w:val="es-ES"/>
        </w:rPr>
        <w:br w:type="page"/>
      </w:r>
    </w:p>
    <w:bookmarkEnd w:id="1"/>
    <w:p w14:paraId="6E72FED0" w14:textId="557CFF96" w:rsidR="00C04110" w:rsidRDefault="00AB78E4" w:rsidP="00C04110">
      <w:pPr>
        <w:pStyle w:val="Ttulo1"/>
        <w:jc w:val="both"/>
        <w:rPr>
          <w:rFonts w:ascii="Arial" w:hAnsi="Arial" w:cs="Arial"/>
          <w:color w:val="0F253A"/>
          <w:lang w:val="es-ES"/>
        </w:rPr>
      </w:pPr>
      <w:r>
        <w:rPr>
          <w:rFonts w:ascii="Arial" w:hAnsi="Arial" w:cs="Arial"/>
          <w:color w:val="0F253A"/>
          <w:lang w:val="es-ES"/>
        </w:rPr>
        <w:lastRenderedPageBreak/>
        <w:t>Recursos</w:t>
      </w:r>
    </w:p>
    <w:p w14:paraId="23B5EDFD" w14:textId="4D6655B7" w:rsidR="00AB78E4" w:rsidRPr="00AB78E4" w:rsidRDefault="00AB78E4" w:rsidP="00AB78E4">
      <w:pPr>
        <w:rPr>
          <w:rFonts w:eastAsia="Times New Roman" w:cs="Calibri"/>
          <w:color w:val="0563C1"/>
          <w:sz w:val="24"/>
          <w:szCs w:val="24"/>
          <w:u w:val="single"/>
          <w:lang w:val="es-CO" w:eastAsia="es-CO"/>
        </w:rPr>
      </w:pPr>
      <w:r w:rsidRPr="00AB78E4">
        <w:rPr>
          <w:sz w:val="24"/>
          <w:szCs w:val="24"/>
          <w:lang w:val="es-CO"/>
        </w:rPr>
        <w:t xml:space="preserve">Ver el siguiente playlist sobre GIT y GITHUB: </w:t>
      </w:r>
      <w:hyperlink r:id="rId12" w:history="1">
        <w:r w:rsidRPr="00AB78E4">
          <w:rPr>
            <w:rStyle w:val="Hipervnculo"/>
            <w:rFonts w:eastAsia="Times New Roman" w:cs="Calibri"/>
            <w:sz w:val="24"/>
            <w:szCs w:val="24"/>
            <w:lang w:val="es-CO" w:eastAsia="es-CO"/>
          </w:rPr>
          <w:t>https://www.youtube.com/playlist?list=PLPl81lqbj-4I8i-x2b5_MG58tZfgKmJls</w:t>
        </w:r>
        <w:r w:rsidRPr="00AB78E4">
          <w:rPr>
            <w:rStyle w:val="Hipervnculo"/>
            <w:rFonts w:eastAsia="Times New Roman" w:cs="Calibri"/>
            <w:sz w:val="24"/>
            <w:szCs w:val="24"/>
            <w:lang w:val="es-CO" w:eastAsia="es-CO"/>
          </w:rPr>
          <w:br/>
        </w:r>
      </w:hyperlink>
    </w:p>
    <w:p w14:paraId="3D7143D8" w14:textId="4D6655B7" w:rsidR="00AB78E4" w:rsidRPr="00AB78E4" w:rsidRDefault="00AB78E4" w:rsidP="00AB78E4">
      <w:pPr>
        <w:spacing w:after="0" w:line="240" w:lineRule="auto"/>
        <w:rPr>
          <w:rFonts w:eastAsia="Times New Roman" w:cs="Calibri"/>
          <w:color w:val="0563C1"/>
          <w:sz w:val="24"/>
          <w:szCs w:val="24"/>
          <w:u w:val="single"/>
          <w:lang w:val="es-CO" w:eastAsia="es-CO"/>
        </w:rPr>
      </w:pPr>
      <w:r w:rsidRPr="00AB78E4">
        <w:rPr>
          <w:sz w:val="24"/>
          <w:szCs w:val="24"/>
          <w:lang w:val="es-CO"/>
        </w:rPr>
        <w:t>Adicional en el siguiente link encontraran aspectos relevantes:</w:t>
      </w:r>
    </w:p>
    <w:p w14:paraId="0F660262" w14:textId="57762E4F" w:rsidR="00AB78E4" w:rsidRPr="00AB78E4" w:rsidRDefault="00AB78E4" w:rsidP="00AB78E4">
      <w:pPr>
        <w:spacing w:after="0" w:line="240" w:lineRule="auto"/>
        <w:rPr>
          <w:rFonts w:eastAsia="Times New Roman" w:cs="Calibri"/>
          <w:color w:val="0563C1"/>
          <w:sz w:val="24"/>
          <w:szCs w:val="24"/>
          <w:u w:val="single"/>
          <w:lang w:val="es-CO" w:eastAsia="es-CO"/>
        </w:rPr>
      </w:pPr>
      <w:r w:rsidRPr="00AB78E4">
        <w:rPr>
          <w:rFonts w:eastAsia="Times New Roman" w:cs="Calibri"/>
          <w:color w:val="0563C1"/>
          <w:sz w:val="24"/>
          <w:szCs w:val="24"/>
          <w:u w:val="single"/>
          <w:lang w:val="es-CO" w:eastAsia="es-CO"/>
        </w:rPr>
        <w:t>https://bluuweb.github.io/tutorial-github/guia/</w:t>
      </w:r>
    </w:p>
    <w:p w14:paraId="3C84B8FF" w14:textId="3268F3AF" w:rsidR="00C04110" w:rsidRPr="00AB78E4" w:rsidRDefault="00C04110" w:rsidP="00C04110">
      <w:pPr>
        <w:rPr>
          <w:sz w:val="24"/>
          <w:szCs w:val="24"/>
          <w:lang w:val="es-CO"/>
        </w:rPr>
      </w:pPr>
    </w:p>
    <w:p w14:paraId="57C4D8D8" w14:textId="319F755E" w:rsidR="00AB78E4" w:rsidRPr="00AB78E4" w:rsidRDefault="00AB78E4" w:rsidP="00AB78E4">
      <w:pPr>
        <w:pStyle w:val="Ttulo1"/>
        <w:jc w:val="both"/>
        <w:rPr>
          <w:rFonts w:asciiTheme="minorHAnsi" w:hAnsiTheme="minorHAnsi" w:cs="Arial"/>
          <w:color w:val="0F253A"/>
          <w:lang w:val="es-ES"/>
        </w:rPr>
      </w:pPr>
      <w:r w:rsidRPr="00AB78E4">
        <w:rPr>
          <w:rFonts w:asciiTheme="minorHAnsi" w:hAnsiTheme="minorHAnsi" w:cs="Arial"/>
          <w:color w:val="0F253A"/>
          <w:lang w:val="es-ES"/>
        </w:rPr>
        <w:t>Actividad</w:t>
      </w:r>
    </w:p>
    <w:p w14:paraId="18259242" w14:textId="77777777" w:rsidR="00AB78E4" w:rsidRPr="00AB78E4" w:rsidRDefault="00AB78E4" w:rsidP="00AB78E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color w:val="0563C1"/>
          <w:sz w:val="24"/>
          <w:szCs w:val="24"/>
          <w:u w:val="single"/>
          <w:lang w:val="es-CO" w:eastAsia="es-CO"/>
        </w:rPr>
      </w:pPr>
      <w:r w:rsidRPr="00AB78E4">
        <w:rPr>
          <w:color w:val="000000"/>
          <w:sz w:val="24"/>
          <w:szCs w:val="24"/>
          <w:lang w:val="es-CO" w:eastAsia="es-CO"/>
        </w:rPr>
        <w:t xml:space="preserve">Repositorio en github personal, mínimo 3 ramas </w:t>
      </w:r>
    </w:p>
    <w:p w14:paraId="7468BDC6" w14:textId="0034914F" w:rsidR="00AB78E4" w:rsidRPr="00AB78E4" w:rsidRDefault="00AB78E4" w:rsidP="00AB78E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color w:val="0563C1"/>
          <w:sz w:val="24"/>
          <w:szCs w:val="24"/>
          <w:u w:val="single"/>
          <w:lang w:val="es-CO" w:eastAsia="es-CO"/>
        </w:rPr>
      </w:pPr>
      <w:r w:rsidRPr="00AB78E4">
        <w:rPr>
          <w:color w:val="000000"/>
          <w:sz w:val="24"/>
          <w:szCs w:val="24"/>
          <w:lang w:val="es-CO" w:eastAsia="es-CO"/>
        </w:rPr>
        <w:t>Documento explicando el ciclo de git (</w:t>
      </w:r>
      <w:proofErr w:type="spellStart"/>
      <w:r w:rsidRPr="00AB78E4">
        <w:rPr>
          <w:color w:val="000000"/>
          <w:sz w:val="24"/>
          <w:szCs w:val="24"/>
          <w:lang w:val="es-CO" w:eastAsia="es-CO"/>
        </w:rPr>
        <w:t>working</w:t>
      </w:r>
      <w:proofErr w:type="spellEnd"/>
      <w:r w:rsidRPr="00AB78E4">
        <w:rPr>
          <w:color w:val="000000"/>
          <w:sz w:val="24"/>
          <w:szCs w:val="24"/>
          <w:lang w:val="es-CO" w:eastAsia="es-CO"/>
        </w:rPr>
        <w:t xml:space="preserve"> área – </w:t>
      </w:r>
      <w:proofErr w:type="spellStart"/>
      <w:r w:rsidRPr="00AB78E4">
        <w:rPr>
          <w:color w:val="000000"/>
          <w:sz w:val="24"/>
          <w:szCs w:val="24"/>
          <w:lang w:val="es-CO" w:eastAsia="es-CO"/>
        </w:rPr>
        <w:t>staging</w:t>
      </w:r>
      <w:proofErr w:type="spellEnd"/>
      <w:r w:rsidRPr="00AB78E4">
        <w:rPr>
          <w:color w:val="000000"/>
          <w:sz w:val="24"/>
          <w:szCs w:val="24"/>
          <w:lang w:val="es-CO" w:eastAsia="es-CO"/>
        </w:rPr>
        <w:t xml:space="preserve"> área – git </w:t>
      </w:r>
      <w:proofErr w:type="spellStart"/>
      <w:r w:rsidRPr="00AB78E4">
        <w:rPr>
          <w:color w:val="000000"/>
          <w:sz w:val="24"/>
          <w:szCs w:val="24"/>
          <w:lang w:val="es-CO" w:eastAsia="es-CO"/>
        </w:rPr>
        <w:t>directory</w:t>
      </w:r>
      <w:proofErr w:type="spellEnd"/>
      <w:r w:rsidRPr="00AB78E4">
        <w:rPr>
          <w:color w:val="000000"/>
          <w:sz w:val="24"/>
          <w:szCs w:val="24"/>
          <w:lang w:val="es-CO" w:eastAsia="es-CO"/>
        </w:rPr>
        <w:t>)</w:t>
      </w:r>
      <w:r w:rsidR="003A2880">
        <w:rPr>
          <w:color w:val="000000"/>
          <w:sz w:val="24"/>
          <w:szCs w:val="24"/>
          <w:lang w:val="es-CO" w:eastAsia="es-CO"/>
        </w:rPr>
        <w:t xml:space="preserve"> – documento cargado en el repositorio.</w:t>
      </w:r>
    </w:p>
    <w:p w14:paraId="71453FED" w14:textId="30E061E5" w:rsidR="00AB78E4" w:rsidRPr="003A2880" w:rsidRDefault="00AB78E4" w:rsidP="00AB78E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color w:val="0563C1"/>
          <w:sz w:val="24"/>
          <w:szCs w:val="24"/>
          <w:u w:val="single"/>
          <w:lang w:val="es-CO" w:eastAsia="es-CO"/>
        </w:rPr>
      </w:pPr>
      <w:r w:rsidRPr="00AB78E4">
        <w:rPr>
          <w:color w:val="000000"/>
          <w:sz w:val="24"/>
          <w:szCs w:val="24"/>
          <w:lang w:val="es-CO" w:eastAsia="es-CO"/>
        </w:rPr>
        <w:t>Documento con los principales comandos de git</w:t>
      </w:r>
      <w:r w:rsidR="003A2880">
        <w:rPr>
          <w:color w:val="000000"/>
          <w:sz w:val="24"/>
          <w:szCs w:val="24"/>
          <w:lang w:val="es-CO" w:eastAsia="es-CO"/>
        </w:rPr>
        <w:t xml:space="preserve"> - </w:t>
      </w:r>
      <w:r w:rsidR="003A2880">
        <w:rPr>
          <w:color w:val="000000"/>
          <w:sz w:val="24"/>
          <w:szCs w:val="24"/>
          <w:lang w:val="es-CO" w:eastAsia="es-CO"/>
        </w:rPr>
        <w:t>documento cargado en el repositorio.</w:t>
      </w:r>
    </w:p>
    <w:p w14:paraId="7DB7FDF1" w14:textId="77777777" w:rsidR="003A2880" w:rsidRDefault="003A2880" w:rsidP="003A2880">
      <w:pPr>
        <w:spacing w:after="0" w:line="240" w:lineRule="auto"/>
        <w:jc w:val="both"/>
        <w:rPr>
          <w:color w:val="0563C1"/>
          <w:sz w:val="24"/>
          <w:szCs w:val="24"/>
          <w:u w:val="single"/>
          <w:lang w:val="es-CO" w:eastAsia="es-CO"/>
        </w:rPr>
      </w:pPr>
    </w:p>
    <w:p w14:paraId="4DDA84F5" w14:textId="466D1B8E" w:rsidR="003A2880" w:rsidRPr="003A2880" w:rsidRDefault="003A2880" w:rsidP="003A2880">
      <w:pPr>
        <w:spacing w:after="0" w:line="240" w:lineRule="auto"/>
        <w:jc w:val="both"/>
        <w:rPr>
          <w:color w:val="0563C1"/>
          <w:sz w:val="24"/>
          <w:szCs w:val="24"/>
          <w:u w:val="single"/>
          <w:lang w:val="es-CO" w:eastAsia="es-CO"/>
        </w:rPr>
      </w:pPr>
      <w:r>
        <w:rPr>
          <w:color w:val="000000"/>
          <w:sz w:val="24"/>
          <w:szCs w:val="24"/>
          <w:lang w:val="es-CO" w:eastAsia="es-CO"/>
        </w:rPr>
        <w:t xml:space="preserve">Enviar el respectivo link del repositorio al líder o senior asignado. </w:t>
      </w:r>
      <w:bookmarkStart w:id="2" w:name="_GoBack"/>
      <w:bookmarkEnd w:id="2"/>
    </w:p>
    <w:p w14:paraId="1A726528" w14:textId="77777777" w:rsidR="00AB78E4" w:rsidRPr="00AB78E4" w:rsidRDefault="00AB78E4" w:rsidP="00AB78E4">
      <w:pPr>
        <w:rPr>
          <w:lang w:val="es-CO"/>
        </w:rPr>
      </w:pPr>
    </w:p>
    <w:p w14:paraId="0475F1D6" w14:textId="77777777" w:rsidR="00AB78E4" w:rsidRPr="00C04110" w:rsidRDefault="00AB78E4" w:rsidP="00C04110">
      <w:pPr>
        <w:rPr>
          <w:sz w:val="24"/>
          <w:szCs w:val="24"/>
          <w:lang w:val="es-CO"/>
        </w:rPr>
      </w:pPr>
    </w:p>
    <w:p w14:paraId="0195B3A2" w14:textId="77777777" w:rsidR="00421932" w:rsidRPr="00C04110" w:rsidRDefault="00421932" w:rsidP="00421932">
      <w:pPr>
        <w:rPr>
          <w:lang w:val="es-CO"/>
        </w:rPr>
      </w:pPr>
    </w:p>
    <w:p w14:paraId="34F0862E" w14:textId="0DD97073" w:rsidR="007A3C92" w:rsidRPr="00C04110" w:rsidRDefault="007A3C92" w:rsidP="006E0A29">
      <w:pPr>
        <w:jc w:val="both"/>
        <w:rPr>
          <w:rFonts w:eastAsiaTheme="majorEastAsia" w:cstheme="majorBidi"/>
          <w:bCs/>
          <w:sz w:val="28"/>
          <w:szCs w:val="28"/>
          <w:lang w:val="es-CO"/>
        </w:rPr>
      </w:pPr>
    </w:p>
    <w:sectPr w:rsidR="007A3C92" w:rsidRPr="00C04110" w:rsidSect="00756F89">
      <w:footerReference w:type="default" r:id="rId13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96620" w14:textId="77777777" w:rsidR="00495D20" w:rsidRDefault="00495D20" w:rsidP="009C3E5E">
      <w:pPr>
        <w:spacing w:after="0" w:line="240" w:lineRule="auto"/>
      </w:pPr>
      <w:r>
        <w:separator/>
      </w:r>
    </w:p>
  </w:endnote>
  <w:endnote w:type="continuationSeparator" w:id="0">
    <w:p w14:paraId="175B8BD7" w14:textId="77777777" w:rsidR="00495D20" w:rsidRDefault="00495D20" w:rsidP="009C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00000000" w:usb1="EAC7FFFF" w:usb2="0001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UltraLight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Helvetica Neue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4746281"/>
      <w:docPartObj>
        <w:docPartGallery w:val="Page Numbers (Bottom of Page)"/>
        <w:docPartUnique/>
      </w:docPartObj>
    </w:sdtPr>
    <w:sdtEndPr/>
    <w:sdtContent>
      <w:p w14:paraId="536FB827" w14:textId="7C6DCC36" w:rsidR="00923D6C" w:rsidRDefault="00923D6C">
        <w:pPr>
          <w:pStyle w:val="Piedepgina"/>
        </w:pPr>
        <w:r w:rsidRPr="00605098">
          <w:rPr>
            <w:noProof/>
            <w:lang w:val="es-CO" w:eastAsia="es-CO"/>
          </w:rPr>
          <w:drawing>
            <wp:anchor distT="0" distB="0" distL="114300" distR="114300" simplePos="0" relativeHeight="251659264" behindDoc="0" locked="0" layoutInCell="1" allowOverlap="1" wp14:anchorId="4B509B5F" wp14:editId="1BD90C8D">
              <wp:simplePos x="0" y="0"/>
              <wp:positionH relativeFrom="margin">
                <wp:posOffset>4105275</wp:posOffset>
              </wp:positionH>
              <wp:positionV relativeFrom="paragraph">
                <wp:posOffset>8890</wp:posOffset>
              </wp:positionV>
              <wp:extent cx="2162175" cy="388620"/>
              <wp:effectExtent l="0" t="0" r="0" b="0"/>
              <wp:wrapSquare wrapText="bothSides"/>
              <wp:docPr id="1" name="Imagen 1" descr="D:\01-Net\04 - Training\Template Documentos\Logo\netLogistiK_nc_slogan fondo blanco-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01-Net\04 - Training\Template Documentos\Logo\netLogistiK_nc_slogan fondo blanco-01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49220" t="39295" r="-962" b="21407"/>
                      <a:stretch/>
                    </pic:blipFill>
                    <pic:spPr bwMode="auto">
                      <a:xfrm>
                        <a:off x="0" y="0"/>
                        <a:ext cx="216217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2880" w:rsidRPr="003A2880">
          <w:rPr>
            <w:noProof/>
            <w:lang w:val="es-ES"/>
          </w:rPr>
          <w:t>3</w:t>
        </w:r>
        <w:r>
          <w:fldChar w:fldCharType="end"/>
        </w:r>
      </w:p>
    </w:sdtContent>
  </w:sdt>
  <w:p w14:paraId="331805B7" w14:textId="34F6D59E" w:rsidR="00527693" w:rsidRDefault="005276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D6190" w14:textId="77777777" w:rsidR="00495D20" w:rsidRDefault="00495D20" w:rsidP="009C3E5E">
      <w:pPr>
        <w:spacing w:after="0" w:line="240" w:lineRule="auto"/>
      </w:pPr>
      <w:r>
        <w:separator/>
      </w:r>
    </w:p>
  </w:footnote>
  <w:footnote w:type="continuationSeparator" w:id="0">
    <w:p w14:paraId="3B6237C5" w14:textId="77777777" w:rsidR="00495D20" w:rsidRDefault="00495D20" w:rsidP="009C3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676B"/>
    <w:multiLevelType w:val="hybridMultilevel"/>
    <w:tmpl w:val="AEFA5ED2"/>
    <w:lvl w:ilvl="0" w:tplc="A29A7136">
      <w:start w:val="1"/>
      <w:numFmt w:val="decimal"/>
      <w:lvlText w:val="%1)"/>
      <w:lvlJc w:val="left"/>
      <w:pPr>
        <w:ind w:left="792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6183CB5"/>
    <w:multiLevelType w:val="hybridMultilevel"/>
    <w:tmpl w:val="C7467AB4"/>
    <w:lvl w:ilvl="0" w:tplc="E0443ABE">
      <w:start w:val="1"/>
      <w:numFmt w:val="decimal"/>
      <w:lvlText w:val="%1)"/>
      <w:lvlJc w:val="left"/>
      <w:pPr>
        <w:ind w:left="79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9004845"/>
    <w:multiLevelType w:val="hybridMultilevel"/>
    <w:tmpl w:val="A9C2E13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91815"/>
    <w:multiLevelType w:val="hybridMultilevel"/>
    <w:tmpl w:val="29CA7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50F57"/>
    <w:multiLevelType w:val="hybridMultilevel"/>
    <w:tmpl w:val="598848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95FD6"/>
    <w:multiLevelType w:val="hybridMultilevel"/>
    <w:tmpl w:val="E1BED4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91981"/>
    <w:multiLevelType w:val="hybridMultilevel"/>
    <w:tmpl w:val="67545E9A"/>
    <w:lvl w:ilvl="0" w:tplc="B762A2C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trike w:val="0"/>
        <w:dstrike w:val="0"/>
        <w:color w:val="auto"/>
        <w:u w:val="none"/>
        <w:effect w:val="no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3894"/>
    <w:multiLevelType w:val="hybridMultilevel"/>
    <w:tmpl w:val="81AE56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1C5C88"/>
    <w:multiLevelType w:val="hybridMultilevel"/>
    <w:tmpl w:val="25F8FF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1A5C4A"/>
    <w:multiLevelType w:val="hybridMultilevel"/>
    <w:tmpl w:val="94424C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8F35BB"/>
    <w:multiLevelType w:val="hybridMultilevel"/>
    <w:tmpl w:val="EA14B77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FE5572"/>
    <w:multiLevelType w:val="hybridMultilevel"/>
    <w:tmpl w:val="4C720410"/>
    <w:lvl w:ilvl="0" w:tplc="D22EC4B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628E3EAB"/>
    <w:multiLevelType w:val="hybridMultilevel"/>
    <w:tmpl w:val="CE1CBF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color w:val="auto"/>
        <w:u w:val="none"/>
        <w:effect w:val="none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406589"/>
    <w:multiLevelType w:val="hybridMultilevel"/>
    <w:tmpl w:val="EC1A2F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1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5E"/>
    <w:rsid w:val="0000102B"/>
    <w:rsid w:val="000321F1"/>
    <w:rsid w:val="000640C1"/>
    <w:rsid w:val="0007389E"/>
    <w:rsid w:val="000918B9"/>
    <w:rsid w:val="00092628"/>
    <w:rsid w:val="000A3E3F"/>
    <w:rsid w:val="000C7D45"/>
    <w:rsid w:val="000D14AF"/>
    <w:rsid w:val="000D6B71"/>
    <w:rsid w:val="000E3B82"/>
    <w:rsid w:val="00110374"/>
    <w:rsid w:val="00116242"/>
    <w:rsid w:val="00122C51"/>
    <w:rsid w:val="0015419C"/>
    <w:rsid w:val="00166A2B"/>
    <w:rsid w:val="001734D8"/>
    <w:rsid w:val="00195201"/>
    <w:rsid w:val="00197339"/>
    <w:rsid w:val="001B0525"/>
    <w:rsid w:val="001C34A5"/>
    <w:rsid w:val="001C3906"/>
    <w:rsid w:val="001C3FC2"/>
    <w:rsid w:val="001D010E"/>
    <w:rsid w:val="001E6528"/>
    <w:rsid w:val="001F39C8"/>
    <w:rsid w:val="00236077"/>
    <w:rsid w:val="0025153F"/>
    <w:rsid w:val="002656F9"/>
    <w:rsid w:val="00287177"/>
    <w:rsid w:val="00293587"/>
    <w:rsid w:val="002A05DC"/>
    <w:rsid w:val="002B274F"/>
    <w:rsid w:val="002C4614"/>
    <w:rsid w:val="002D40EC"/>
    <w:rsid w:val="002E0BA3"/>
    <w:rsid w:val="002F07B9"/>
    <w:rsid w:val="00312D4D"/>
    <w:rsid w:val="00331437"/>
    <w:rsid w:val="0033328B"/>
    <w:rsid w:val="00350388"/>
    <w:rsid w:val="003608B4"/>
    <w:rsid w:val="003738EC"/>
    <w:rsid w:val="00377792"/>
    <w:rsid w:val="003907A8"/>
    <w:rsid w:val="00396E27"/>
    <w:rsid w:val="003A2880"/>
    <w:rsid w:val="003D11A3"/>
    <w:rsid w:val="003D1619"/>
    <w:rsid w:val="003D349F"/>
    <w:rsid w:val="003D50DD"/>
    <w:rsid w:val="003D647A"/>
    <w:rsid w:val="003E2B70"/>
    <w:rsid w:val="003E2EA9"/>
    <w:rsid w:val="003E3796"/>
    <w:rsid w:val="00421932"/>
    <w:rsid w:val="00467BE5"/>
    <w:rsid w:val="00486109"/>
    <w:rsid w:val="00495D20"/>
    <w:rsid w:val="004A06D5"/>
    <w:rsid w:val="004A10B0"/>
    <w:rsid w:val="004A6AC8"/>
    <w:rsid w:val="004B1DAB"/>
    <w:rsid w:val="00510690"/>
    <w:rsid w:val="00513ED4"/>
    <w:rsid w:val="00514087"/>
    <w:rsid w:val="00527693"/>
    <w:rsid w:val="00527CBC"/>
    <w:rsid w:val="00530308"/>
    <w:rsid w:val="005336E5"/>
    <w:rsid w:val="00535817"/>
    <w:rsid w:val="005826F6"/>
    <w:rsid w:val="005B1DDE"/>
    <w:rsid w:val="005B70A5"/>
    <w:rsid w:val="005B7A1A"/>
    <w:rsid w:val="005C2D89"/>
    <w:rsid w:val="005E45DB"/>
    <w:rsid w:val="00603310"/>
    <w:rsid w:val="006033F0"/>
    <w:rsid w:val="006662E4"/>
    <w:rsid w:val="0067028E"/>
    <w:rsid w:val="00683E11"/>
    <w:rsid w:val="00692073"/>
    <w:rsid w:val="006A1685"/>
    <w:rsid w:val="006A7407"/>
    <w:rsid w:val="006C0F4A"/>
    <w:rsid w:val="006C1575"/>
    <w:rsid w:val="006C1F10"/>
    <w:rsid w:val="006C2522"/>
    <w:rsid w:val="006D3E9A"/>
    <w:rsid w:val="006E0A29"/>
    <w:rsid w:val="00702EB3"/>
    <w:rsid w:val="007159FC"/>
    <w:rsid w:val="00750642"/>
    <w:rsid w:val="00756F89"/>
    <w:rsid w:val="00764C63"/>
    <w:rsid w:val="00765629"/>
    <w:rsid w:val="00770BC8"/>
    <w:rsid w:val="00773A5B"/>
    <w:rsid w:val="0078397D"/>
    <w:rsid w:val="007A3C92"/>
    <w:rsid w:val="007D6746"/>
    <w:rsid w:val="007F7907"/>
    <w:rsid w:val="00817BED"/>
    <w:rsid w:val="008216E5"/>
    <w:rsid w:val="00823285"/>
    <w:rsid w:val="0082572F"/>
    <w:rsid w:val="00827275"/>
    <w:rsid w:val="00831D87"/>
    <w:rsid w:val="00837822"/>
    <w:rsid w:val="0084385A"/>
    <w:rsid w:val="00846B26"/>
    <w:rsid w:val="00870A40"/>
    <w:rsid w:val="00890A6B"/>
    <w:rsid w:val="0089120D"/>
    <w:rsid w:val="008C3AA9"/>
    <w:rsid w:val="008C4B17"/>
    <w:rsid w:val="008D211B"/>
    <w:rsid w:val="008D2516"/>
    <w:rsid w:val="008E360D"/>
    <w:rsid w:val="008E6D7F"/>
    <w:rsid w:val="008F0E97"/>
    <w:rsid w:val="008F494B"/>
    <w:rsid w:val="00923D6C"/>
    <w:rsid w:val="00930BBD"/>
    <w:rsid w:val="00950DD4"/>
    <w:rsid w:val="00955235"/>
    <w:rsid w:val="009948CB"/>
    <w:rsid w:val="009A2E7D"/>
    <w:rsid w:val="009C3E5E"/>
    <w:rsid w:val="009C48C4"/>
    <w:rsid w:val="00A17C51"/>
    <w:rsid w:val="00A430AF"/>
    <w:rsid w:val="00A441D9"/>
    <w:rsid w:val="00A834ED"/>
    <w:rsid w:val="00AB6561"/>
    <w:rsid w:val="00AB78E4"/>
    <w:rsid w:val="00AD28BD"/>
    <w:rsid w:val="00AE57F2"/>
    <w:rsid w:val="00B0680D"/>
    <w:rsid w:val="00B12161"/>
    <w:rsid w:val="00B12CB2"/>
    <w:rsid w:val="00B20053"/>
    <w:rsid w:val="00BA76F9"/>
    <w:rsid w:val="00BE3823"/>
    <w:rsid w:val="00BE3A85"/>
    <w:rsid w:val="00C04110"/>
    <w:rsid w:val="00C10948"/>
    <w:rsid w:val="00C20096"/>
    <w:rsid w:val="00C427CD"/>
    <w:rsid w:val="00C7336A"/>
    <w:rsid w:val="00CA7F2E"/>
    <w:rsid w:val="00CB012F"/>
    <w:rsid w:val="00CC1E04"/>
    <w:rsid w:val="00CD6042"/>
    <w:rsid w:val="00CF1A35"/>
    <w:rsid w:val="00CF5C16"/>
    <w:rsid w:val="00D1710C"/>
    <w:rsid w:val="00D32F31"/>
    <w:rsid w:val="00D334F4"/>
    <w:rsid w:val="00D46302"/>
    <w:rsid w:val="00D525CF"/>
    <w:rsid w:val="00D63F3F"/>
    <w:rsid w:val="00D975B2"/>
    <w:rsid w:val="00DA6674"/>
    <w:rsid w:val="00DC19A3"/>
    <w:rsid w:val="00E139C8"/>
    <w:rsid w:val="00E23D7D"/>
    <w:rsid w:val="00E63BF2"/>
    <w:rsid w:val="00E67138"/>
    <w:rsid w:val="00EA13A1"/>
    <w:rsid w:val="00EA1AB4"/>
    <w:rsid w:val="00EB3B8A"/>
    <w:rsid w:val="00EC1EAA"/>
    <w:rsid w:val="00EF41D0"/>
    <w:rsid w:val="00EF78B9"/>
    <w:rsid w:val="00F42F63"/>
    <w:rsid w:val="00F47DBB"/>
    <w:rsid w:val="00F61EA3"/>
    <w:rsid w:val="00F6519E"/>
    <w:rsid w:val="00F758EB"/>
    <w:rsid w:val="00F83464"/>
    <w:rsid w:val="00F86313"/>
    <w:rsid w:val="00FA2F90"/>
    <w:rsid w:val="00FA57FE"/>
    <w:rsid w:val="00FB2085"/>
    <w:rsid w:val="00FD2E0E"/>
    <w:rsid w:val="00FD4C59"/>
    <w:rsid w:val="00FE28D9"/>
    <w:rsid w:val="00FF0A9A"/>
    <w:rsid w:val="2192A65C"/>
    <w:rsid w:val="2AC9773F"/>
    <w:rsid w:val="4C2B47F6"/>
    <w:rsid w:val="51F18883"/>
    <w:rsid w:val="5D11E5E3"/>
    <w:rsid w:val="6BC231E2"/>
    <w:rsid w:val="6CA70BEF"/>
    <w:rsid w:val="7974D788"/>
    <w:rsid w:val="7F4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035C"/>
  <w15:chartTrackingRefBased/>
  <w15:docId w15:val="{9282A8C3-2051-4572-9A3F-069FEA6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8D9"/>
  </w:style>
  <w:style w:type="paragraph" w:styleId="Ttulo1">
    <w:name w:val="heading 1"/>
    <w:basedOn w:val="Normal"/>
    <w:next w:val="Normal"/>
    <w:link w:val="Ttulo1Car"/>
    <w:uiPriority w:val="9"/>
    <w:qFormat/>
    <w:rsid w:val="00FE2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8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8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8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8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8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8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8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E28D9"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28D9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FE28D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E28D9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8D9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8D9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8D9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8D9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8D9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8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8D9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8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FE28D9"/>
    <w:rPr>
      <w:b/>
      <w:bCs/>
      <w:i/>
      <w:iCs/>
      <w:color w:val="0F6FC6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8D9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8D9"/>
    <w:rPr>
      <w:b/>
      <w:bCs/>
      <w:i/>
      <w:iCs/>
      <w:color w:val="0F6FC6" w:themeColor="accent1"/>
    </w:rPr>
  </w:style>
  <w:style w:type="character" w:styleId="Referenciaintensa">
    <w:name w:val="Intense Reference"/>
    <w:basedOn w:val="Fuentedeprrafopredeter"/>
    <w:uiPriority w:val="32"/>
    <w:qFormat/>
    <w:rsid w:val="00FE28D9"/>
    <w:rPr>
      <w:b/>
      <w:bCs/>
      <w:smallCaps/>
      <w:color w:val="009DD9" w:themeColor="accent2"/>
      <w:spacing w:val="5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4389D7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5DFD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FE28D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rsid w:val="00FE28D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E28D9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FE28D9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FE28D9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28D9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E28D9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FE28D9"/>
    <w:rPr>
      <w:smallCaps/>
      <w:color w:val="009DD9" w:themeColor="accent2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FE28D9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E28D9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rsid w:val="009C3E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E28D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C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E5E"/>
  </w:style>
  <w:style w:type="paragraph" w:styleId="Piedepgina">
    <w:name w:val="footer"/>
    <w:basedOn w:val="Normal"/>
    <w:link w:val="PiedepginaCar"/>
    <w:uiPriority w:val="99"/>
    <w:unhideWhenUsed/>
    <w:rsid w:val="009C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E5E"/>
  </w:style>
  <w:style w:type="paragraph" w:customStyle="1" w:styleId="Body">
    <w:name w:val="Body"/>
    <w:rsid w:val="009C3E5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US"/>
    </w:rPr>
  </w:style>
  <w:style w:type="paragraph" w:styleId="Textoindependiente">
    <w:name w:val="Body Text"/>
    <w:basedOn w:val="Normal"/>
    <w:next w:val="Normal"/>
    <w:link w:val="TextoindependienteCar"/>
    <w:rsid w:val="00110374"/>
    <w:pPr>
      <w:autoSpaceDE w:val="0"/>
      <w:autoSpaceDN w:val="0"/>
      <w:adjustRightInd w:val="0"/>
      <w:spacing w:before="120" w:after="120" w:line="240" w:lineRule="auto"/>
    </w:pPr>
    <w:rPr>
      <w:rFonts w:ascii="Century Schoolbook" w:eastAsia="Times New Roman" w:hAnsi="Century Schoolbook" w:cs="Times New Roman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10374"/>
    <w:rPr>
      <w:rFonts w:ascii="Century Schoolbook" w:eastAsia="Times New Roman" w:hAnsi="Century Schoolbook" w:cs="Times New Roman"/>
      <w:sz w:val="24"/>
      <w:szCs w:val="24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110374"/>
  </w:style>
  <w:style w:type="paragraph" w:customStyle="1" w:styleId="FreeForm">
    <w:name w:val="Free Form"/>
    <w:rsid w:val="00CF5C1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F494B"/>
    <w:pPr>
      <w:spacing w:after="100"/>
      <w:ind w:left="220"/>
    </w:pPr>
  </w:style>
  <w:style w:type="paragraph" w:customStyle="1" w:styleId="TablaTitulo">
    <w:name w:val="TablaTitulo"/>
    <w:basedOn w:val="Normal"/>
    <w:autoRedefine/>
    <w:qFormat/>
    <w:rsid w:val="008F494B"/>
    <w:pPr>
      <w:spacing w:after="0" w:line="240" w:lineRule="auto"/>
      <w:jc w:val="center"/>
    </w:pPr>
    <w:rPr>
      <w:rFonts w:ascii="Calibri" w:eastAsia="Times New Roman" w:hAnsi="Calibri" w:cs="Times New Roman"/>
      <w:b/>
      <w:color w:val="F8F8F8"/>
      <w:sz w:val="24"/>
      <w:lang w:val="es-MX" w:eastAsia="en-US" w:bidi="en-US"/>
    </w:rPr>
  </w:style>
  <w:style w:type="paragraph" w:customStyle="1" w:styleId="TablaContenido">
    <w:name w:val="TablaContenido"/>
    <w:basedOn w:val="Normal"/>
    <w:autoRedefine/>
    <w:qFormat/>
    <w:rsid w:val="008F494B"/>
    <w:pPr>
      <w:spacing w:after="0" w:line="240" w:lineRule="auto"/>
      <w:jc w:val="center"/>
    </w:pPr>
    <w:rPr>
      <w:rFonts w:ascii="Calibri" w:eastAsia="Times New Roman" w:hAnsi="Calibri" w:cs="Times New Roman"/>
      <w:lang w:val="es-MX" w:eastAsia="en-US" w:bidi="en-US"/>
    </w:rPr>
  </w:style>
  <w:style w:type="paragraph" w:styleId="TDC1">
    <w:name w:val="toc 1"/>
    <w:basedOn w:val="Normal"/>
    <w:next w:val="Normal"/>
    <w:autoRedefine/>
    <w:uiPriority w:val="39"/>
    <w:qFormat/>
    <w:rsid w:val="008F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8F494B"/>
  </w:style>
  <w:style w:type="paragraph" w:styleId="Textodeglobo">
    <w:name w:val="Balloon Text"/>
    <w:basedOn w:val="Normal"/>
    <w:link w:val="TextodegloboCar"/>
    <w:uiPriority w:val="99"/>
    <w:semiHidden/>
    <w:unhideWhenUsed/>
    <w:rsid w:val="00765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629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B05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052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B0525"/>
    <w:rPr>
      <w:vertAlign w:val="superscript"/>
    </w:rPr>
  </w:style>
  <w:style w:type="table" w:styleId="Tablaconcuadrcula">
    <w:name w:val="Table Grid"/>
    <w:basedOn w:val="Tablanormal"/>
    <w:uiPriority w:val="39"/>
    <w:rsid w:val="0051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playlist?list=PLPl81lqbj-4I8i-x2b5_MG58tZfgKmJl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8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B2AC873D22DC45AEB94AF8D221EE46" ma:contentTypeVersion="13" ma:contentTypeDescription="Crear nuevo documento." ma:contentTypeScope="" ma:versionID="5f2b42fdfdbc0a246fa90c26328ff0e4">
  <xsd:schema xmlns:xsd="http://www.w3.org/2001/XMLSchema" xmlns:xs="http://www.w3.org/2001/XMLSchema" xmlns:p="http://schemas.microsoft.com/office/2006/metadata/properties" xmlns:ns2="54582236-549f-4652-b0be-9deb77086e7b" xmlns:ns3="fc9e0e40-d325-4954-8823-0e4c2dc32448" xmlns:ns4="2041ee00-8ed2-4a98-9685-c6a9f9d81743" targetNamespace="http://schemas.microsoft.com/office/2006/metadata/properties" ma:root="true" ma:fieldsID="15dd5577338ce6a593a194c63ad88b3a" ns2:_="" ns3:_="" ns4:_="">
    <xsd:import namespace="54582236-549f-4652-b0be-9deb77086e7b"/>
    <xsd:import namespace="fc9e0e40-d325-4954-8823-0e4c2dc32448"/>
    <xsd:import namespace="2041ee00-8ed2-4a98-9685-c6a9f9d817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82236-549f-4652-b0be-9deb77086e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e0e40-d325-4954-8823-0e4c2dc32448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ee00-8ed2-4a98-9685-c6a9f9d81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D2F32-84AA-471A-B4E2-95E1AF871195}"/>
</file>

<file path=customXml/itemProps2.xml><?xml version="1.0" encoding="utf-8"?>
<ds:datastoreItem xmlns:ds="http://schemas.openxmlformats.org/officeDocument/2006/customXml" ds:itemID="{25B37053-455F-4537-AAD0-F3873E7DCE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8F22D-E5AC-4B62-9DB4-EABF3266A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268CAF-D827-447F-AD06-B12D91DE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53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128</dc:creator>
  <cp:keywords/>
  <cp:lastModifiedBy>Jorge eduardo Polanco</cp:lastModifiedBy>
  <cp:revision>16</cp:revision>
  <cp:lastPrinted>2018-05-24T13:05:00Z</cp:lastPrinted>
  <dcterms:created xsi:type="dcterms:W3CDTF">2018-05-23T14:08:00Z</dcterms:created>
  <dcterms:modified xsi:type="dcterms:W3CDTF">2020-03-03T18:53:00Z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0x01010090B2AC873D22DC45AEB94AF8D221EE46</vt:lpwstr>
  </property>
</Properties>
</file>